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CFB" w:rsidRDefault="002F5CFB" w:rsidP="002F5CFB">
      <w:r>
        <w:t>Sean Flinn - spf3d@uw.edu</w:t>
      </w:r>
    </w:p>
    <w:p w:rsidR="002F5CFB" w:rsidRDefault="002F5CFB" w:rsidP="002F5CFB">
      <w:proofErr w:type="spellStart"/>
      <w:r>
        <w:t>Tarl</w:t>
      </w:r>
      <w:proofErr w:type="spellEnd"/>
      <w:r>
        <w:t xml:space="preserve"> </w:t>
      </w:r>
      <w:proofErr w:type="spellStart"/>
      <w:r>
        <w:t>Coufal</w:t>
      </w:r>
      <w:proofErr w:type="spellEnd"/>
      <w:r>
        <w:t xml:space="preserve"> - tarlc@uw.edu</w:t>
      </w:r>
    </w:p>
    <w:p w:rsidR="002F5CFB" w:rsidRDefault="002F5CFB" w:rsidP="002F5CFB">
      <w:r>
        <w:t>Brian Oliphant</w:t>
      </w:r>
    </w:p>
    <w:p w:rsidR="002F5CFB" w:rsidRDefault="002F5CFB" w:rsidP="002F5CFB"/>
    <w:p w:rsidR="002F5CFB" w:rsidRDefault="002F5CFB" w:rsidP="002F5CFB">
      <w:r w:rsidRPr="00F25A14">
        <w:rPr>
          <w:b/>
        </w:rPr>
        <w:t>Design</w:t>
      </w:r>
      <w:r>
        <w:t>:</w:t>
      </w:r>
    </w:p>
    <w:p w:rsidR="00F25A14" w:rsidRDefault="00F25A14" w:rsidP="002F5CFB">
      <w:r>
        <w:t>Thread Package -</w:t>
      </w:r>
    </w:p>
    <w:p w:rsidR="002F5CFB" w:rsidRDefault="002F5CFB" w:rsidP="009C6505">
      <w:pPr>
        <w:ind w:firstLine="720"/>
      </w:pPr>
      <w:r>
        <w:t xml:space="preserve">Our </w:t>
      </w:r>
      <w:proofErr w:type="spellStart"/>
      <w:r>
        <w:t>sthread</w:t>
      </w:r>
      <w:proofErr w:type="spellEnd"/>
      <w:r>
        <w:t xml:space="preserve"> package has </w:t>
      </w:r>
      <w:r>
        <w:t xml:space="preserve">a few </w:t>
      </w:r>
      <w:proofErr w:type="spellStart"/>
      <w:r>
        <w:t>globa</w:t>
      </w:r>
      <w:proofErr w:type="spellEnd"/>
      <w:r>
        <w:t xml:space="preserve"> variables. It has an active</w:t>
      </w:r>
      <w:r>
        <w:tab/>
        <w:t>thread which is</w:t>
      </w:r>
      <w:r>
        <w:tab/>
        <w:t xml:space="preserve">currently running, a </w:t>
      </w:r>
      <w:proofErr w:type="spellStart"/>
      <w:r>
        <w:t>thread_queue</w:t>
      </w:r>
      <w:proofErr w:type="spellEnd"/>
      <w:r>
        <w:t xml:space="preserve"> that has </w:t>
      </w:r>
      <w:proofErr w:type="spellStart"/>
      <w:r>
        <w:t>all ready</w:t>
      </w:r>
      <w:proofErr w:type="spellEnd"/>
      <w:r>
        <w:t xml:space="preserve"> threads on it, a</w:t>
      </w:r>
      <w:r>
        <w:t xml:space="preserve"> </w:t>
      </w:r>
      <w:proofErr w:type="spellStart"/>
      <w:r>
        <w:t>dead_thread_queue</w:t>
      </w:r>
      <w:proofErr w:type="spellEnd"/>
      <w:r>
        <w:t xml:space="preserve"> that</w:t>
      </w:r>
      <w:r>
        <w:t xml:space="preserve"> holds all dead threads</w:t>
      </w:r>
      <w:r>
        <w:tab/>
        <w:t xml:space="preserve">who's internal elements </w:t>
      </w:r>
      <w:r>
        <w:t xml:space="preserve">can be freed, </w:t>
      </w:r>
      <w:r>
        <w:t xml:space="preserve">A </w:t>
      </w:r>
      <w:proofErr w:type="spellStart"/>
      <w:r>
        <w:t>return_value</w:t>
      </w:r>
      <w:r w:rsidR="009C6505">
        <w:t>_queue</w:t>
      </w:r>
      <w:proofErr w:type="spellEnd"/>
      <w:r w:rsidR="009C6505">
        <w:t xml:space="preserve"> to hold all threads that have finished running with</w:t>
      </w:r>
      <w:r>
        <w:t xml:space="preserve"> threads waiting on them</w:t>
      </w:r>
      <w:r>
        <w:t>,</w:t>
      </w:r>
    </w:p>
    <w:p w:rsidR="002F5CFB" w:rsidRDefault="002F5CFB" w:rsidP="002F5CFB">
      <w:r>
        <w:t xml:space="preserve"> </w:t>
      </w:r>
      <w:r>
        <w:t>A</w:t>
      </w:r>
      <w:r>
        <w:t>nd</w:t>
      </w:r>
      <w:r>
        <w:t xml:space="preserve"> an </w:t>
      </w:r>
      <w:proofErr w:type="spellStart"/>
      <w:r>
        <w:t>int</w:t>
      </w:r>
      <w:proofErr w:type="spellEnd"/>
      <w:r>
        <w:t xml:space="preserve"> (</w:t>
      </w:r>
      <w:proofErr w:type="spellStart"/>
      <w:r>
        <w:t>initted</w:t>
      </w:r>
      <w:proofErr w:type="spellEnd"/>
      <w:r>
        <w:t xml:space="preserve">) </w:t>
      </w:r>
      <w:r>
        <w:t>to verify the package is initialized before bein</w:t>
      </w:r>
      <w:r>
        <w:t>g used</w:t>
      </w:r>
      <w:r>
        <w:t>.</w:t>
      </w:r>
    </w:p>
    <w:p w:rsidR="002F5CFB" w:rsidRDefault="002F5CFB" w:rsidP="002F5CFB"/>
    <w:p w:rsidR="002F5CFB" w:rsidRDefault="002F5CFB" w:rsidP="002F5CFB">
      <w:pPr>
        <w:ind w:firstLine="720"/>
      </w:pPr>
      <w:r>
        <w:t xml:space="preserve">The </w:t>
      </w:r>
      <w:proofErr w:type="spellStart"/>
      <w:r>
        <w:t>sthread</w:t>
      </w:r>
      <w:proofErr w:type="spellEnd"/>
      <w:r>
        <w:t xml:space="preserve"> </w:t>
      </w:r>
      <w:proofErr w:type="spellStart"/>
      <w:r>
        <w:t>struct</w:t>
      </w:r>
      <w:proofErr w:type="spellEnd"/>
      <w:r>
        <w:t xml:space="preserve"> holds the function and argume</w:t>
      </w:r>
      <w:r>
        <w:t xml:space="preserve">nts it is going to run, </w:t>
      </w:r>
      <w:proofErr w:type="spellStart"/>
      <w:r>
        <w:t>sthread_ctx_t</w:t>
      </w:r>
      <w:proofErr w:type="spellEnd"/>
      <w:r>
        <w:t xml:space="preserve"> (stack and registers/thread state), whether </w:t>
      </w:r>
      <w:r>
        <w:t>the thread is</w:t>
      </w:r>
      <w:r>
        <w:t xml:space="preserve"> </w:t>
      </w:r>
      <w:r>
        <w:t xml:space="preserve">joinable or not, a </w:t>
      </w:r>
      <w:proofErr w:type="spellStart"/>
      <w:r>
        <w:t>join_queue</w:t>
      </w:r>
      <w:proofErr w:type="spellEnd"/>
      <w:r>
        <w:t xml:space="preserve"> where any</w:t>
      </w:r>
      <w:r>
        <w:tab/>
      </w:r>
      <w:r>
        <w:t xml:space="preserve">thread's joining on that thread </w:t>
      </w:r>
      <w:r>
        <w:t>wait, a return value that can</w:t>
      </w:r>
      <w:r>
        <w:t xml:space="preserve"> </w:t>
      </w:r>
      <w:r>
        <w:t>be quick</w:t>
      </w:r>
      <w:r>
        <w:t xml:space="preserve">ly accessed by a joining thread </w:t>
      </w:r>
      <w:r>
        <w:t>if th</w:t>
      </w:r>
      <w:r>
        <w:t>e thread has fini</w:t>
      </w:r>
      <w:r>
        <w:t xml:space="preserve">shed, and an </w:t>
      </w:r>
      <w:proofErr w:type="spellStart"/>
      <w:r>
        <w:t>int</w:t>
      </w:r>
      <w:proofErr w:type="spellEnd"/>
      <w:r>
        <w:t xml:space="preserve"> (</w:t>
      </w:r>
      <w:proofErr w:type="spellStart"/>
      <w:r>
        <w:t>is_actually_finished</w:t>
      </w:r>
      <w:proofErr w:type="spellEnd"/>
      <w:r>
        <w:t>) to tell whether</w:t>
      </w:r>
      <w:r>
        <w:t xml:space="preserve"> the thread has actually finished or not. We also use </w:t>
      </w:r>
      <w:proofErr w:type="spellStart"/>
      <w:r>
        <w:t>is</w:t>
      </w:r>
      <w:r>
        <w:t>_</w:t>
      </w:r>
      <w:r>
        <w:t>actually_finished</w:t>
      </w:r>
      <w:proofErr w:type="spellEnd"/>
      <w:r>
        <w:t xml:space="preserve"> to tell if thread is the main thread from spawned from </w:t>
      </w:r>
      <w:proofErr w:type="spellStart"/>
      <w:r>
        <w:t>init</w:t>
      </w:r>
      <w:proofErr w:type="spellEnd"/>
      <w:r>
        <w:t xml:space="preserve"> or another thread spawned from create</w:t>
      </w:r>
      <w:r w:rsidR="004D0CA6">
        <w:t>.</w:t>
      </w:r>
    </w:p>
    <w:p w:rsidR="00F17DE9" w:rsidRDefault="002F5CFB" w:rsidP="002F5CFB">
      <w:pPr>
        <w:ind w:firstLine="720"/>
      </w:pPr>
      <w:r>
        <w:t xml:space="preserve">We added a simple context switch method since context switches occurred so often, a runner function which acts as a wrapper function for threads so they have a place to return to (and exit cleanly), and a </w:t>
      </w:r>
      <w:proofErr w:type="spellStart"/>
      <w:r>
        <w:t>sthread_user_dispatcher</w:t>
      </w:r>
      <w:proofErr w:type="spellEnd"/>
      <w:r>
        <w:t xml:space="preserve"> function that simply calls yield() whenever a pre-emption interrupt occurs.</w:t>
      </w:r>
    </w:p>
    <w:p w:rsidR="002F5CFB" w:rsidRDefault="002F5CFB" w:rsidP="002F5CFB">
      <w:pPr>
        <w:ind w:firstLine="720"/>
      </w:pPr>
      <w:r>
        <w:t xml:space="preserve">For pre-emption, we decided to disable interrupts any time there was a context switch or access to the </w:t>
      </w:r>
      <w:proofErr w:type="spellStart"/>
      <w:r>
        <w:t>thread_queue</w:t>
      </w:r>
      <w:proofErr w:type="spellEnd"/>
      <w:r>
        <w:t xml:space="preserve">. We </w:t>
      </w:r>
      <w:r w:rsidR="004D0CA6">
        <w:t>decided</w:t>
      </w:r>
      <w:r>
        <w:t xml:space="preserve"> to disable interrupts when accessing the </w:t>
      </w:r>
      <w:proofErr w:type="spellStart"/>
      <w:r>
        <w:t>thread_queue</w:t>
      </w:r>
      <w:proofErr w:type="spellEnd"/>
      <w:r>
        <w:t xml:space="preserve">, since locking seemed inefficient. If you lock the thread queue instead of turning off interrupts, </w:t>
      </w:r>
      <w:r w:rsidR="004D0CA6">
        <w:t>a context switch cannot succeed, so interrupts won’t actually do anything useful.</w:t>
      </w:r>
    </w:p>
    <w:p w:rsidR="004D0CA6" w:rsidRDefault="00F25A14" w:rsidP="00F25A14">
      <w:r>
        <w:t xml:space="preserve">Synchronization Primitives – </w:t>
      </w:r>
    </w:p>
    <w:p w:rsidR="00F25A14" w:rsidRDefault="00F25A14" w:rsidP="00F25A14">
      <w:pPr>
        <w:ind w:firstLine="720"/>
      </w:pPr>
      <w:r>
        <w:t xml:space="preserve">For our </w:t>
      </w:r>
      <w:r>
        <w:t>synchronization</w:t>
      </w:r>
      <w:r>
        <w:t xml:space="preserve"> </w:t>
      </w:r>
      <w:r>
        <w:t>primitives</w:t>
      </w:r>
      <w:r>
        <w:t xml:space="preserve">, both the </w:t>
      </w:r>
      <w:proofErr w:type="spellStart"/>
      <w:r>
        <w:t>mutex</w:t>
      </w:r>
      <w:proofErr w:type="spellEnd"/>
      <w:r>
        <w:t xml:space="preserve"> and the condition variables have waiting queues. Whenever a user tries to get the </w:t>
      </w:r>
      <w:proofErr w:type="spellStart"/>
      <w:r>
        <w:t>mutex</w:t>
      </w:r>
      <w:proofErr w:type="spellEnd"/>
      <w:r>
        <w:t xml:space="preserve">, they either succeed or are put on the waiting queue. At the same time, if the </w:t>
      </w:r>
      <w:proofErr w:type="spellStart"/>
      <w:r>
        <w:t>mutex</w:t>
      </w:r>
      <w:proofErr w:type="spellEnd"/>
      <w:r>
        <w:t xml:space="preserve"> is unlocked, it passes the </w:t>
      </w:r>
      <w:proofErr w:type="spellStart"/>
      <w:r>
        <w:t>mutex</w:t>
      </w:r>
      <w:proofErr w:type="spellEnd"/>
      <w:r>
        <w:t xml:space="preserve"> to the next thread on the waiting queue unless the queue is empty, then it is release. </w:t>
      </w:r>
    </w:p>
    <w:p w:rsidR="00F25A14" w:rsidRDefault="00F25A14" w:rsidP="00F25A14">
      <w:pPr>
        <w:ind w:firstLine="720"/>
      </w:pPr>
      <w:r>
        <w:t xml:space="preserve">The condition variable is very similar to the </w:t>
      </w:r>
      <w:proofErr w:type="spellStart"/>
      <w:r>
        <w:t>mutex</w:t>
      </w:r>
      <w:proofErr w:type="spellEnd"/>
      <w:r>
        <w:t xml:space="preserve">, except it doesn’t get locked or unlocked. It simply adds threads to the waiting queue when they wait on the condition variable, adds one of the threads from the waiting queue to the </w:t>
      </w:r>
      <w:proofErr w:type="spellStart"/>
      <w:r>
        <w:t>thread_queue</w:t>
      </w:r>
      <w:proofErr w:type="spellEnd"/>
      <w:r>
        <w:t xml:space="preserve"> when signal is called, and adds all of the waiting threads to the </w:t>
      </w:r>
      <w:proofErr w:type="spellStart"/>
      <w:r>
        <w:t>thread_queue</w:t>
      </w:r>
      <w:proofErr w:type="spellEnd"/>
      <w:r>
        <w:t xml:space="preserve"> when broadcast is called.</w:t>
      </w:r>
    </w:p>
    <w:p w:rsidR="00F25A14" w:rsidRDefault="00F25A14" w:rsidP="00F25A14">
      <w:pPr>
        <w:ind w:firstLine="720"/>
      </w:pPr>
      <w:r>
        <w:t xml:space="preserve">Webserver – </w:t>
      </w:r>
    </w:p>
    <w:p w:rsidR="00F25A14" w:rsidRDefault="00F25A14" w:rsidP="00F25A14">
      <w:pPr>
        <w:ind w:firstLine="720"/>
      </w:pPr>
      <w:r>
        <w:lastRenderedPageBreak/>
        <w:tab/>
        <w:t xml:space="preserve">The Webserver handles the requests by putting the connections on a queue with a </w:t>
      </w:r>
      <w:proofErr w:type="spellStart"/>
      <w:r>
        <w:t>max_size</w:t>
      </w:r>
      <w:proofErr w:type="spellEnd"/>
      <w:r>
        <w:t xml:space="preserve"> (so you can’t keep overloading requests). It first creates the given input of worker threads which wait for the request queue to not be empty. Whenever the request queue isn’t empty, it gets a connection off the queue, then handles it. At the same time, if the queue ever gets full, the listener thread waits for the queue to no longer be full, so it can add more requests to the queue.</w:t>
      </w:r>
    </w:p>
    <w:p w:rsidR="00F25A14" w:rsidRDefault="00F25A14" w:rsidP="00F25A14"/>
    <w:p w:rsidR="00F25A14" w:rsidRDefault="00F25A14" w:rsidP="00F25A14">
      <w:pPr>
        <w:rPr>
          <w:b/>
        </w:rPr>
      </w:pPr>
      <w:r>
        <w:rPr>
          <w:b/>
        </w:rPr>
        <w:t>Functionality:</w:t>
      </w:r>
    </w:p>
    <w:p w:rsidR="00F25A14" w:rsidRDefault="00F25A14" w:rsidP="00F25A14">
      <w:r>
        <w:t>We believe everything is currently working</w:t>
      </w:r>
    </w:p>
    <w:p w:rsidR="00F25A14" w:rsidRDefault="00F25A14" w:rsidP="00F25A14">
      <w:r>
        <w:rPr>
          <w:b/>
        </w:rPr>
        <w:t>Web Benchmarking:</w:t>
      </w:r>
      <w:bookmarkStart w:id="0" w:name="_GoBack"/>
      <w:bookmarkEnd w:id="0"/>
    </w:p>
    <w:p w:rsidR="00F25A14" w:rsidRDefault="00F25A14" w:rsidP="00F25A14"/>
    <w:p w:rsidR="00F25A14" w:rsidRDefault="00F25A14" w:rsidP="00F25A14">
      <w:pPr>
        <w:rPr>
          <w:b/>
        </w:rPr>
      </w:pPr>
      <w:r>
        <w:rPr>
          <w:b/>
        </w:rPr>
        <w:t>Conclusions:</w:t>
      </w:r>
    </w:p>
    <w:p w:rsidR="00F25A14" w:rsidRDefault="00F25A14" w:rsidP="00F25A14">
      <w:r>
        <w:rPr>
          <w:b/>
        </w:rPr>
        <w:tab/>
      </w:r>
      <w:r>
        <w:t xml:space="preserve">This project was particularly challenging to think about because of the context switching. For example, even before working on preemption, we got confused on how </w:t>
      </w:r>
      <w:proofErr w:type="spellStart"/>
      <w:r>
        <w:t>sthread_cond_wait</w:t>
      </w:r>
      <w:proofErr w:type="spellEnd"/>
      <w:r>
        <w:t xml:space="preserve"> would release and reacquire the lock. I initially thought you would need to keep the locks on the queue with the waiting threads until I realized, you can just release the lock, put yourself on the queue, and then reacquire the lock</w:t>
      </w:r>
      <w:r w:rsidR="009C6505">
        <w:t xml:space="preserve"> in the wait method since the reacquiring of the lock won’t happen until after the thread gets switched back to.</w:t>
      </w:r>
    </w:p>
    <w:p w:rsidR="009C6505" w:rsidRDefault="009C6505" w:rsidP="00F25A14">
      <w:r>
        <w:tab/>
        <w:t>It was also nice to learn more about the uses of threading, even when only one processor is being used at a time. Even without speeding up the program, it allows a user to divide the work in a more logical way.</w:t>
      </w:r>
    </w:p>
    <w:p w:rsidR="009C6505" w:rsidRDefault="009C6505" w:rsidP="00F25A14">
      <w:r>
        <w:tab/>
        <w:t xml:space="preserve">One thing we did do that we could probably change is the use of the use of the </w:t>
      </w:r>
      <w:proofErr w:type="spellStart"/>
      <w:r>
        <w:t>return_value_queue</w:t>
      </w:r>
      <w:proofErr w:type="spellEnd"/>
      <w:r>
        <w:t xml:space="preserve">. Since the return value is stored in the </w:t>
      </w:r>
      <w:proofErr w:type="spellStart"/>
      <w:r>
        <w:t>sthread</w:t>
      </w:r>
      <w:proofErr w:type="spellEnd"/>
      <w:r>
        <w:t>, you should be able to access the return value without having to hold onto that thread in the thread package (assuming the user doesn’t free the thread prematurely).</w:t>
      </w:r>
    </w:p>
    <w:p w:rsidR="009C6505" w:rsidRPr="00F25A14" w:rsidRDefault="009C6505" w:rsidP="00F25A14">
      <w:r>
        <w:tab/>
        <w:t>Also, the context switch function is fairly useless. It was originally thought that yield would do more than just switch contexts, but in reality we could replace calls to the context switch function with yield and get the same results.</w:t>
      </w:r>
    </w:p>
    <w:sectPr w:rsidR="009C6505" w:rsidRPr="00F25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B"/>
    <w:rsid w:val="002F5CFB"/>
    <w:rsid w:val="004D0CA6"/>
    <w:rsid w:val="009C6505"/>
    <w:rsid w:val="00F17DE9"/>
    <w:rsid w:val="00F2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2D1B0-C2CE-4657-96F1-F724C9B9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D481A34.dotm</Template>
  <TotalTime>47</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Flinn</dc:creator>
  <cp:keywords/>
  <dc:description/>
  <cp:lastModifiedBy>Sean Flinn</cp:lastModifiedBy>
  <cp:revision>1</cp:revision>
  <dcterms:created xsi:type="dcterms:W3CDTF">2014-03-03T06:00:00Z</dcterms:created>
  <dcterms:modified xsi:type="dcterms:W3CDTF">2014-03-03T06:47:00Z</dcterms:modified>
</cp:coreProperties>
</file>